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0A11" w14:textId="68261694" w:rsidR="00716C45" w:rsidRPr="00716C45" w:rsidRDefault="00A56B87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noProof/>
          <w:sz w:val="24"/>
          <w:lang w:val="es-PE"/>
        </w:rPr>
        <w:drawing>
          <wp:anchor distT="0" distB="0" distL="114300" distR="114300" simplePos="0" relativeHeight="251660288" behindDoc="1" locked="0" layoutInCell="1" allowOverlap="1" wp14:anchorId="05A3106A" wp14:editId="183D1857">
            <wp:simplePos x="0" y="0"/>
            <wp:positionH relativeFrom="page">
              <wp:align>center</wp:align>
            </wp:positionH>
            <wp:positionV relativeFrom="paragraph">
              <wp:posOffset>-3175</wp:posOffset>
            </wp:positionV>
            <wp:extent cx="7524750" cy="94100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94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8B5ED6F" wp14:editId="0B842903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9E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85C6" w14:textId="77777777" w:rsidR="0074416C" w:rsidRDefault="0074416C" w:rsidP="00276B50">
      <w:r>
        <w:separator/>
      </w:r>
    </w:p>
  </w:endnote>
  <w:endnote w:type="continuationSeparator" w:id="0">
    <w:p w14:paraId="3D4E8547" w14:textId="77777777" w:rsidR="0074416C" w:rsidRDefault="0074416C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45EF" w14:textId="6A4743CE" w:rsidR="00FE2F96" w:rsidRPr="00B834BA" w:rsidRDefault="00FE2F96" w:rsidP="001C535D">
    <w:pPr>
      <w:jc w:val="right"/>
      <w:rPr>
        <w:rFonts w:cs="Arial"/>
      </w:rPr>
    </w:pP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F0E23" w14:textId="77777777" w:rsidR="0074416C" w:rsidRDefault="0074416C" w:rsidP="00276B50">
      <w:r>
        <w:separator/>
      </w:r>
    </w:p>
  </w:footnote>
  <w:footnote w:type="continuationSeparator" w:id="0">
    <w:p w14:paraId="372DD892" w14:textId="77777777" w:rsidR="0074416C" w:rsidRDefault="0074416C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C6DC3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0CCD3" w14:textId="3BE83B7C" w:rsidR="00FE2F96" w:rsidRPr="001B486F" w:rsidRDefault="00A56B87" w:rsidP="001C535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45CCF8A3" wp14:editId="522139D8">
          <wp:simplePos x="0" y="0"/>
          <wp:positionH relativeFrom="column">
            <wp:posOffset>5535295</wp:posOffset>
          </wp:positionH>
          <wp:positionV relativeFrom="paragraph">
            <wp:posOffset>97155</wp:posOffset>
          </wp:positionV>
          <wp:extent cx="1028065" cy="440690"/>
          <wp:effectExtent l="0" t="0" r="635" b="0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65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2F96">
      <w:rPr>
        <w:noProof/>
        <w:lang w:val="en-US"/>
      </w:rPr>
      <w:drawing>
        <wp:inline distT="0" distB="0" distL="0" distR="0" wp14:anchorId="6B8C9714" wp14:editId="7E6E1A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1E8429" w14:textId="0FC2B6B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7CC0D3A3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4416C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3C03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56B87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DF7A97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B27EDC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A56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E5AC-D0AD-4977-A1F2-047ADE10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2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jhon cristhian vidal palomino</cp:lastModifiedBy>
  <cp:revision>6</cp:revision>
  <cp:lastPrinted>2015-12-21T16:50:00Z</cp:lastPrinted>
  <dcterms:created xsi:type="dcterms:W3CDTF">2019-07-24T22:52:00Z</dcterms:created>
  <dcterms:modified xsi:type="dcterms:W3CDTF">2021-04-15T22:46:00Z</dcterms:modified>
  <cp:contentStatus/>
</cp:coreProperties>
</file>